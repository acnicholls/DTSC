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A905A5" w:rsidP="009E44CC">
      <w:pPr>
        <w:jc w:val="center"/>
        <w:rPr>
          <w:b/>
          <w:u w:val="single"/>
        </w:rPr>
      </w:pPr>
      <w:r>
        <w:rPr>
          <w:b/>
          <w:u w:val="single"/>
        </w:rPr>
        <w:t>Work Order</w:t>
      </w: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  <w:r>
        <w:t>For</w:t>
      </w: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Pr="00C8539E" w:rsidRDefault="00C8539E" w:rsidP="009E44CC">
      <w:pPr>
        <w:jc w:val="center"/>
        <w:rPr>
          <w:b/>
        </w:rPr>
      </w:pPr>
      <w:r w:rsidRPr="00C8539E">
        <w:rPr>
          <w:b/>
        </w:rPr>
        <w:t>Project:</w:t>
      </w:r>
      <w:r>
        <w:rPr>
          <w:b/>
        </w:rPr>
        <w:t xml:space="preserve"> (</w:t>
      </w:r>
      <w:r w:rsidR="00BE2640">
        <w:rPr>
          <w:b/>
        </w:rPr>
        <w:t>DTSC</w:t>
      </w:r>
      <w:r>
        <w:rPr>
          <w:b/>
        </w:rPr>
        <w:t>)</w:t>
      </w:r>
      <w:r w:rsidR="00D3541D">
        <w:rPr>
          <w:b/>
        </w:rPr>
        <w:t xml:space="preserve"> </w:t>
      </w:r>
      <w:r w:rsidR="00BE2640">
        <w:rPr>
          <w:b/>
        </w:rPr>
        <w:t>Database Table Script Creator</w:t>
      </w:r>
    </w:p>
    <w:p w:rsidR="00C8539E" w:rsidRPr="000E12B5" w:rsidRDefault="00A905A5" w:rsidP="009E44CC">
      <w:pPr>
        <w:jc w:val="center"/>
        <w:rPr>
          <w:b/>
        </w:rPr>
      </w:pPr>
      <w:r w:rsidRPr="000E12B5">
        <w:rPr>
          <w:b/>
        </w:rPr>
        <w:t>v1.3 – v1.4 Changes</w:t>
      </w: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D5404D" w:rsidRPr="00D5404D" w:rsidRDefault="00C8539E" w:rsidP="003918A3">
      <w:pPr>
        <w:pStyle w:val="Heading1"/>
        <w:rPr>
          <w:sz w:val="20"/>
          <w:szCs w:val="20"/>
        </w:rPr>
      </w:pPr>
      <w:r>
        <w:br w:type="page"/>
      </w:r>
    </w:p>
    <w:p w:rsidR="00AB5F0B" w:rsidRPr="00AB5F0B" w:rsidRDefault="00AB5F0B" w:rsidP="00AB5F0B">
      <w:pPr>
        <w:pStyle w:val="Heading1"/>
      </w:pPr>
      <w:bookmarkStart w:id="0" w:name="_Toc239300344"/>
      <w:bookmarkStart w:id="1" w:name="_Toc486095624"/>
      <w:r w:rsidRPr="00AB5F0B">
        <w:lastRenderedPageBreak/>
        <w:t>Audience</w:t>
      </w:r>
      <w:bookmarkEnd w:id="0"/>
      <w:bookmarkEnd w:id="1"/>
    </w:p>
    <w:p w:rsidR="00AB5F0B" w:rsidRDefault="00AB5F0B" w:rsidP="00AB5F0B">
      <w:pPr>
        <w:rPr>
          <w:lang w:val="en-GB"/>
        </w:rPr>
      </w:pPr>
      <w:r>
        <w:t>The audience of this document is intended to contain only Anthony Charles Nicholls</w:t>
      </w:r>
      <w:r w:rsidR="00A43430">
        <w:t xml:space="preserve"> and anyone with a signed NDA with Anthony Charles Nicholls.</w:t>
      </w:r>
    </w:p>
    <w:p w:rsidR="00AB5F0B" w:rsidRPr="00AB5F0B" w:rsidRDefault="00AB5F0B"/>
    <w:p w:rsidR="00AB5F0B" w:rsidRPr="00AB5F0B" w:rsidRDefault="00AB5F0B"/>
    <w:p w:rsidR="00AB5F0B" w:rsidRPr="00AB5F0B" w:rsidRDefault="00AB5F0B"/>
    <w:p w:rsidR="00AB5F0B" w:rsidRPr="00AB5F0B" w:rsidRDefault="00AB5F0B"/>
    <w:p w:rsidR="00AB5F0B" w:rsidRPr="00AB5F0B" w:rsidRDefault="00AB5F0B"/>
    <w:p w:rsidR="00AB5F0B" w:rsidRPr="00AB5F0B" w:rsidRDefault="00AB5F0B"/>
    <w:p w:rsidR="00AB5F0B" w:rsidRDefault="00AB5F0B"/>
    <w:p w:rsidR="00AB5F0B" w:rsidRDefault="00AB5F0B" w:rsidP="00AB5F0B">
      <w:pPr>
        <w:rPr>
          <w:kern w:val="32"/>
        </w:rPr>
      </w:pPr>
      <w:r>
        <w:br w:type="page"/>
      </w:r>
    </w:p>
    <w:p w:rsidR="00AB5F0B" w:rsidRDefault="00AB5F0B" w:rsidP="00D40E5C">
      <w:pPr>
        <w:pStyle w:val="Heading1"/>
        <w:jc w:val="center"/>
      </w:pPr>
    </w:p>
    <w:p w:rsidR="00C8539E" w:rsidRDefault="00AB5F0B" w:rsidP="00D40E5C">
      <w:pPr>
        <w:pStyle w:val="Heading1"/>
        <w:jc w:val="center"/>
      </w:pPr>
      <w:bookmarkStart w:id="2" w:name="_Toc486095625"/>
      <w:r>
        <w:t>Table o</w:t>
      </w:r>
      <w:r w:rsidR="00C8539E" w:rsidRPr="00C8539E">
        <w:t>f Contents</w:t>
      </w:r>
      <w:bookmarkEnd w:id="2"/>
    </w:p>
    <w:p w:rsidR="00C8539E" w:rsidRDefault="00C8539E" w:rsidP="00D40E5C"/>
    <w:p w:rsidR="00AE0C83" w:rsidRDefault="0081762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D40E5C">
        <w:instrText xml:space="preserve"> TOC \o "1-5" \h \z \u </w:instrText>
      </w:r>
      <w:r>
        <w:fldChar w:fldCharType="separate"/>
      </w:r>
      <w:hyperlink w:anchor="_Toc486095624" w:history="1">
        <w:r w:rsidR="00AE0C83" w:rsidRPr="00FA6FC4">
          <w:rPr>
            <w:rStyle w:val="Hyperlink"/>
            <w:noProof/>
          </w:rPr>
          <w:t>Audience</w:t>
        </w:r>
        <w:r w:rsidR="00AE0C83">
          <w:rPr>
            <w:noProof/>
            <w:webHidden/>
          </w:rPr>
          <w:tab/>
        </w:r>
        <w:r w:rsidR="00AE0C83">
          <w:rPr>
            <w:noProof/>
            <w:webHidden/>
          </w:rPr>
          <w:fldChar w:fldCharType="begin"/>
        </w:r>
        <w:r w:rsidR="00AE0C83">
          <w:rPr>
            <w:noProof/>
            <w:webHidden/>
          </w:rPr>
          <w:instrText xml:space="preserve"> PAGEREF _Toc486095624 \h </w:instrText>
        </w:r>
        <w:r w:rsidR="00AE0C83">
          <w:rPr>
            <w:noProof/>
            <w:webHidden/>
          </w:rPr>
        </w:r>
        <w:r w:rsidR="00AE0C83">
          <w:rPr>
            <w:noProof/>
            <w:webHidden/>
          </w:rPr>
          <w:fldChar w:fldCharType="separate"/>
        </w:r>
        <w:r w:rsidR="00AE0C83">
          <w:rPr>
            <w:noProof/>
            <w:webHidden/>
          </w:rPr>
          <w:t>2</w:t>
        </w:r>
        <w:r w:rsidR="00AE0C83">
          <w:rPr>
            <w:noProof/>
            <w:webHidden/>
          </w:rPr>
          <w:fldChar w:fldCharType="end"/>
        </w:r>
      </w:hyperlink>
    </w:p>
    <w:p w:rsidR="00AE0C83" w:rsidRDefault="00AE0C8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095625" w:history="1">
        <w:r w:rsidRPr="00FA6FC4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_Toc486095625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0C83" w:rsidRDefault="00AE0C8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095626" w:history="1">
        <w:r w:rsidRPr="00FA6FC4">
          <w:rPr>
            <w:rStyle w:val="Hyperlink"/>
            <w:noProof/>
          </w:rPr>
          <w:t>Data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_Toc486095626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0C83" w:rsidRDefault="00AE0C8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095627" w:history="1">
        <w:r w:rsidRPr="00FA6FC4">
          <w:rPr>
            <w:rStyle w:val="Hyperlink"/>
            <w:noProof/>
          </w:rPr>
          <w:t>Main Application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_Toc486095627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0C83" w:rsidRDefault="00AE0C8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095628" w:history="1">
        <w:r w:rsidRPr="00FA6FC4">
          <w:rPr>
            <w:rStyle w:val="Hyperlink"/>
            <w:noProof/>
          </w:rPr>
          <w:t>Web Application/Service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_Toc486095628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0C83" w:rsidRDefault="00AE0C8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095629" w:history="1">
        <w:r w:rsidRPr="00FA6FC4">
          <w:rPr>
            <w:rStyle w:val="Hyperlink"/>
            <w:noProof/>
          </w:rPr>
          <w:t>Install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_Toc486095629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4E66" w:rsidRDefault="00817620" w:rsidP="00D40E5C">
      <w:r>
        <w:fldChar w:fldCharType="end"/>
      </w:r>
    </w:p>
    <w:p w:rsidR="00AB5F0B" w:rsidRDefault="00C8539E" w:rsidP="00D45DBF">
      <w:pPr>
        <w:pStyle w:val="Heading1"/>
      </w:pPr>
      <w:r>
        <w:br w:type="page"/>
      </w:r>
    </w:p>
    <w:p w:rsidR="00A905A5" w:rsidRDefault="00A905A5" w:rsidP="00A905A5">
      <w:pPr>
        <w:pStyle w:val="Heading1"/>
      </w:pPr>
      <w:bookmarkStart w:id="3" w:name="_Toc486095626"/>
      <w:r>
        <w:lastRenderedPageBreak/>
        <w:t>Data Changes</w:t>
      </w:r>
      <w:bookmarkEnd w:id="3"/>
    </w:p>
    <w:tbl>
      <w:tblPr>
        <w:tblStyle w:val="TableGrid"/>
        <w:tblW w:w="0" w:type="auto"/>
        <w:tblLook w:val="04A0"/>
      </w:tblPr>
      <w:tblGrid>
        <w:gridCol w:w="1070"/>
        <w:gridCol w:w="5995"/>
        <w:gridCol w:w="1791"/>
      </w:tblGrid>
      <w:tr w:rsidR="00A905A5" w:rsidRPr="001A7C6B" w:rsidTr="001017B4">
        <w:tc>
          <w:tcPr>
            <w:tcW w:w="1070" w:type="dxa"/>
          </w:tcPr>
          <w:p w:rsidR="00A905A5" w:rsidRPr="001A7C6B" w:rsidRDefault="00A905A5" w:rsidP="001017B4">
            <w:pPr>
              <w:rPr>
                <w:b/>
              </w:rPr>
            </w:pPr>
            <w:r w:rsidRPr="001A7C6B">
              <w:rPr>
                <w:b/>
              </w:rPr>
              <w:t>Number</w:t>
            </w:r>
          </w:p>
        </w:tc>
        <w:tc>
          <w:tcPr>
            <w:tcW w:w="5995" w:type="dxa"/>
          </w:tcPr>
          <w:p w:rsidR="00A905A5" w:rsidRPr="001A7C6B" w:rsidRDefault="00A905A5" w:rsidP="001017B4">
            <w:pPr>
              <w:rPr>
                <w:b/>
              </w:rPr>
            </w:pPr>
            <w:r w:rsidRPr="001A7C6B">
              <w:rPr>
                <w:b/>
              </w:rPr>
              <w:t>Details</w:t>
            </w:r>
          </w:p>
        </w:tc>
        <w:tc>
          <w:tcPr>
            <w:tcW w:w="1791" w:type="dxa"/>
          </w:tcPr>
          <w:p w:rsidR="00A905A5" w:rsidRPr="001A7C6B" w:rsidRDefault="00A905A5" w:rsidP="001017B4">
            <w:pPr>
              <w:rPr>
                <w:b/>
              </w:rPr>
            </w:pPr>
            <w:r w:rsidRPr="001A7C6B">
              <w:rPr>
                <w:b/>
              </w:rPr>
              <w:t>Done</w:t>
            </w:r>
          </w:p>
        </w:tc>
      </w:tr>
      <w:tr w:rsidR="00A905A5" w:rsidTr="001017B4">
        <w:tc>
          <w:tcPr>
            <w:tcW w:w="1070" w:type="dxa"/>
          </w:tcPr>
          <w:p w:rsidR="00A905A5" w:rsidRDefault="00A905A5" w:rsidP="001017B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5995" w:type="dxa"/>
          </w:tcPr>
          <w:p w:rsidR="00A905A5" w:rsidRDefault="00AE0C83" w:rsidP="001017B4">
            <w:r>
              <w:t>N</w:t>
            </w:r>
            <w:r w:rsidR="00BE2640">
              <w:t>one</w:t>
            </w:r>
            <w:r>
              <w:t>.</w:t>
            </w:r>
          </w:p>
        </w:tc>
        <w:tc>
          <w:tcPr>
            <w:tcW w:w="1791" w:type="dxa"/>
          </w:tcPr>
          <w:p w:rsidR="00A905A5" w:rsidRDefault="00A905A5" w:rsidP="001017B4"/>
        </w:tc>
      </w:tr>
    </w:tbl>
    <w:p w:rsidR="00AB5F0B" w:rsidRPr="00AB5F0B" w:rsidRDefault="00AB5F0B" w:rsidP="00AB5F0B"/>
    <w:p w:rsidR="00D5404D" w:rsidRDefault="00A17CC0" w:rsidP="00D45DBF">
      <w:pPr>
        <w:pStyle w:val="Heading1"/>
      </w:pPr>
      <w:bookmarkStart w:id="4" w:name="_Toc486095627"/>
      <w:r>
        <w:t>Main Application Changes</w:t>
      </w:r>
      <w:bookmarkEnd w:id="4"/>
    </w:p>
    <w:tbl>
      <w:tblPr>
        <w:tblStyle w:val="TableGrid"/>
        <w:tblW w:w="0" w:type="auto"/>
        <w:tblLook w:val="04A0"/>
      </w:tblPr>
      <w:tblGrid>
        <w:gridCol w:w="1070"/>
        <w:gridCol w:w="5996"/>
        <w:gridCol w:w="1790"/>
      </w:tblGrid>
      <w:tr w:rsidR="001A7C6B" w:rsidRPr="001A7C6B" w:rsidTr="00A905A5">
        <w:tc>
          <w:tcPr>
            <w:tcW w:w="1070" w:type="dxa"/>
          </w:tcPr>
          <w:p w:rsidR="001A7C6B" w:rsidRPr="001A7C6B" w:rsidRDefault="001A7C6B" w:rsidP="001A7C6B">
            <w:pPr>
              <w:rPr>
                <w:b/>
              </w:rPr>
            </w:pPr>
            <w:r w:rsidRPr="001A7C6B">
              <w:rPr>
                <w:b/>
              </w:rPr>
              <w:t>Number</w:t>
            </w:r>
          </w:p>
        </w:tc>
        <w:tc>
          <w:tcPr>
            <w:tcW w:w="5996" w:type="dxa"/>
          </w:tcPr>
          <w:p w:rsidR="001A7C6B" w:rsidRPr="001A7C6B" w:rsidRDefault="001A7C6B" w:rsidP="001A7C6B">
            <w:pPr>
              <w:rPr>
                <w:b/>
              </w:rPr>
            </w:pPr>
            <w:r w:rsidRPr="001A7C6B">
              <w:rPr>
                <w:b/>
              </w:rPr>
              <w:t>Details</w:t>
            </w:r>
          </w:p>
        </w:tc>
        <w:tc>
          <w:tcPr>
            <w:tcW w:w="1790" w:type="dxa"/>
          </w:tcPr>
          <w:p w:rsidR="001A7C6B" w:rsidRPr="001A7C6B" w:rsidRDefault="001A7C6B" w:rsidP="001A7C6B">
            <w:pPr>
              <w:rPr>
                <w:b/>
              </w:rPr>
            </w:pPr>
            <w:r w:rsidRPr="001A7C6B">
              <w:rPr>
                <w:b/>
              </w:rPr>
              <w:t>Done</w:t>
            </w:r>
          </w:p>
        </w:tc>
      </w:tr>
      <w:tr w:rsidR="001A7C6B" w:rsidRPr="00E6231D" w:rsidTr="00A905A5">
        <w:tc>
          <w:tcPr>
            <w:tcW w:w="1070" w:type="dxa"/>
          </w:tcPr>
          <w:p w:rsidR="001A7C6B" w:rsidRPr="00E6231D" w:rsidRDefault="001A7C6B" w:rsidP="001A7C6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5996" w:type="dxa"/>
          </w:tcPr>
          <w:p w:rsidR="001A7C6B" w:rsidRPr="00E6231D" w:rsidRDefault="00D277CF" w:rsidP="001A7C6B">
            <w:r>
              <w:t xml:space="preserve">Change program to be able to connect to a </w:t>
            </w:r>
            <w:proofErr w:type="spellStart"/>
            <w:r>
              <w:t>MySQL</w:t>
            </w:r>
            <w:proofErr w:type="spellEnd"/>
            <w:r>
              <w:t xml:space="preserve"> Database and output a MSSQL script</w:t>
            </w:r>
          </w:p>
          <w:p w:rsidR="001A7C6B" w:rsidRPr="00E6231D" w:rsidRDefault="001A7C6B" w:rsidP="001A7C6B"/>
        </w:tc>
        <w:tc>
          <w:tcPr>
            <w:tcW w:w="1790" w:type="dxa"/>
          </w:tcPr>
          <w:p w:rsidR="001A7C6B" w:rsidRPr="00E6231D" w:rsidRDefault="001A7C6B" w:rsidP="001A7C6B"/>
        </w:tc>
      </w:tr>
      <w:tr w:rsidR="001A7C6B" w:rsidRPr="00E6231D" w:rsidTr="00A905A5">
        <w:tc>
          <w:tcPr>
            <w:tcW w:w="1070" w:type="dxa"/>
          </w:tcPr>
          <w:p w:rsidR="001A7C6B" w:rsidRPr="00E6231D" w:rsidRDefault="001A7C6B" w:rsidP="001A7C6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5996" w:type="dxa"/>
          </w:tcPr>
          <w:p w:rsidR="001A7C6B" w:rsidRPr="00E6231D" w:rsidRDefault="00D277CF" w:rsidP="001A7C6B">
            <w:r>
              <w:t xml:space="preserve">Change program to be able to connect to a MSSQL database and output a </w:t>
            </w:r>
            <w:proofErr w:type="spellStart"/>
            <w:r>
              <w:t>MySQL</w:t>
            </w:r>
            <w:proofErr w:type="spellEnd"/>
            <w:r>
              <w:t xml:space="preserve"> Script</w:t>
            </w:r>
          </w:p>
          <w:p w:rsidR="001A7C6B" w:rsidRPr="00E6231D" w:rsidRDefault="001A7C6B" w:rsidP="001A7C6B"/>
        </w:tc>
        <w:tc>
          <w:tcPr>
            <w:tcW w:w="1790" w:type="dxa"/>
          </w:tcPr>
          <w:p w:rsidR="001A7C6B" w:rsidRPr="00E6231D" w:rsidRDefault="001A7C6B" w:rsidP="001A7C6B"/>
        </w:tc>
      </w:tr>
      <w:tr w:rsidR="001A7C6B" w:rsidRPr="00E6231D" w:rsidTr="00A905A5">
        <w:tc>
          <w:tcPr>
            <w:tcW w:w="1070" w:type="dxa"/>
          </w:tcPr>
          <w:p w:rsidR="001A7C6B" w:rsidRPr="00E6231D" w:rsidRDefault="001A7C6B" w:rsidP="001A7C6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5996" w:type="dxa"/>
          </w:tcPr>
          <w:p w:rsidR="001A7C6B" w:rsidRPr="00E6231D" w:rsidRDefault="00D277CF" w:rsidP="001A7C6B">
            <w:r>
              <w:t>Add CREATE DATABASE Scripts</w:t>
            </w:r>
            <w:r w:rsidR="00AD6AE9">
              <w:t xml:space="preserve"> - optional</w:t>
            </w:r>
          </w:p>
          <w:p w:rsidR="001A7C6B" w:rsidRPr="00E6231D" w:rsidRDefault="001A7C6B" w:rsidP="001A7C6B"/>
        </w:tc>
        <w:tc>
          <w:tcPr>
            <w:tcW w:w="1790" w:type="dxa"/>
          </w:tcPr>
          <w:p w:rsidR="001A7C6B" w:rsidRPr="00E6231D" w:rsidRDefault="001A7C6B" w:rsidP="001A7C6B"/>
        </w:tc>
      </w:tr>
      <w:tr w:rsidR="001A7C6B" w:rsidRPr="00E6231D" w:rsidTr="00A905A5">
        <w:tc>
          <w:tcPr>
            <w:tcW w:w="1070" w:type="dxa"/>
          </w:tcPr>
          <w:p w:rsidR="001A7C6B" w:rsidRPr="00E6231D" w:rsidRDefault="001A7C6B" w:rsidP="001A7C6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5996" w:type="dxa"/>
          </w:tcPr>
          <w:p w:rsidR="001A7C6B" w:rsidRPr="00E6231D" w:rsidRDefault="00D277CF" w:rsidP="001A7C6B">
            <w:r>
              <w:t>Include views in structure</w:t>
            </w:r>
            <w:r w:rsidR="00AD3ED9">
              <w:t xml:space="preserve"> - optional</w:t>
            </w:r>
          </w:p>
          <w:p w:rsidR="001A7C6B" w:rsidRPr="00E6231D" w:rsidRDefault="001A7C6B" w:rsidP="001A7C6B"/>
        </w:tc>
        <w:tc>
          <w:tcPr>
            <w:tcW w:w="1790" w:type="dxa"/>
          </w:tcPr>
          <w:p w:rsidR="001A7C6B" w:rsidRPr="00E6231D" w:rsidRDefault="001A7C6B" w:rsidP="001A7C6B"/>
        </w:tc>
      </w:tr>
      <w:tr w:rsidR="001A7C6B" w:rsidRPr="00E6231D" w:rsidTr="00A905A5">
        <w:tc>
          <w:tcPr>
            <w:tcW w:w="1070" w:type="dxa"/>
          </w:tcPr>
          <w:p w:rsidR="001A7C6B" w:rsidRPr="00E6231D" w:rsidRDefault="001A7C6B" w:rsidP="001A7C6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5996" w:type="dxa"/>
          </w:tcPr>
          <w:p w:rsidR="001A7C6B" w:rsidRPr="00E6231D" w:rsidRDefault="00D277CF" w:rsidP="001A7C6B">
            <w:r>
              <w:t>Include Stored Procedures in structure</w:t>
            </w:r>
            <w:r w:rsidR="00AD3ED9">
              <w:t xml:space="preserve"> - optional</w:t>
            </w:r>
          </w:p>
          <w:p w:rsidR="001A7C6B" w:rsidRPr="00E6231D" w:rsidRDefault="001A7C6B" w:rsidP="001A7C6B"/>
        </w:tc>
        <w:tc>
          <w:tcPr>
            <w:tcW w:w="1790" w:type="dxa"/>
          </w:tcPr>
          <w:p w:rsidR="001A7C6B" w:rsidRPr="00E6231D" w:rsidRDefault="001A7C6B" w:rsidP="001A7C6B"/>
        </w:tc>
      </w:tr>
    </w:tbl>
    <w:p w:rsidR="003918A3" w:rsidRPr="00E6231D" w:rsidRDefault="003918A3" w:rsidP="00D5404D"/>
    <w:p w:rsidR="00A17CC0" w:rsidRDefault="00A17CC0" w:rsidP="00A17CC0">
      <w:pPr>
        <w:pStyle w:val="Heading1"/>
      </w:pPr>
      <w:bookmarkStart w:id="5" w:name="_Toc486095628"/>
      <w:r>
        <w:t>Web Application/Service Changes</w:t>
      </w:r>
      <w:bookmarkEnd w:id="5"/>
    </w:p>
    <w:tbl>
      <w:tblPr>
        <w:tblStyle w:val="TableGrid"/>
        <w:tblW w:w="0" w:type="auto"/>
        <w:tblLook w:val="04A0"/>
      </w:tblPr>
      <w:tblGrid>
        <w:gridCol w:w="1070"/>
        <w:gridCol w:w="5995"/>
        <w:gridCol w:w="1791"/>
      </w:tblGrid>
      <w:tr w:rsidR="00A17CC0" w:rsidRPr="001A7C6B" w:rsidTr="0098187E">
        <w:tc>
          <w:tcPr>
            <w:tcW w:w="1070" w:type="dxa"/>
          </w:tcPr>
          <w:p w:rsidR="00A17CC0" w:rsidRPr="001A7C6B" w:rsidRDefault="00A17CC0" w:rsidP="001017B4">
            <w:pPr>
              <w:rPr>
                <w:b/>
              </w:rPr>
            </w:pPr>
            <w:r w:rsidRPr="001A7C6B">
              <w:rPr>
                <w:b/>
              </w:rPr>
              <w:t>Number</w:t>
            </w:r>
          </w:p>
        </w:tc>
        <w:tc>
          <w:tcPr>
            <w:tcW w:w="5995" w:type="dxa"/>
          </w:tcPr>
          <w:p w:rsidR="00A17CC0" w:rsidRPr="001A7C6B" w:rsidRDefault="00A17CC0" w:rsidP="001017B4">
            <w:pPr>
              <w:rPr>
                <w:b/>
              </w:rPr>
            </w:pPr>
            <w:r w:rsidRPr="001A7C6B">
              <w:rPr>
                <w:b/>
              </w:rPr>
              <w:t>Details</w:t>
            </w:r>
          </w:p>
        </w:tc>
        <w:tc>
          <w:tcPr>
            <w:tcW w:w="1791" w:type="dxa"/>
          </w:tcPr>
          <w:p w:rsidR="00A17CC0" w:rsidRPr="001A7C6B" w:rsidRDefault="00A17CC0" w:rsidP="001017B4">
            <w:pPr>
              <w:rPr>
                <w:b/>
              </w:rPr>
            </w:pPr>
            <w:r w:rsidRPr="001A7C6B">
              <w:rPr>
                <w:b/>
              </w:rPr>
              <w:t>Done</w:t>
            </w:r>
          </w:p>
        </w:tc>
      </w:tr>
      <w:tr w:rsidR="00A17CC0" w:rsidRPr="00E6231D" w:rsidTr="0098187E">
        <w:tc>
          <w:tcPr>
            <w:tcW w:w="1070" w:type="dxa"/>
          </w:tcPr>
          <w:p w:rsidR="00A17CC0" w:rsidRPr="00E6231D" w:rsidRDefault="00A17CC0" w:rsidP="0098187E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5995" w:type="dxa"/>
          </w:tcPr>
          <w:p w:rsidR="00A17CC0" w:rsidRPr="00E6231D" w:rsidRDefault="00AD6AE9" w:rsidP="00AE0C83">
            <w:r>
              <w:t>None.</w:t>
            </w:r>
          </w:p>
        </w:tc>
        <w:tc>
          <w:tcPr>
            <w:tcW w:w="1791" w:type="dxa"/>
          </w:tcPr>
          <w:p w:rsidR="00A17CC0" w:rsidRPr="00E6231D" w:rsidRDefault="00A17CC0" w:rsidP="001017B4"/>
        </w:tc>
      </w:tr>
    </w:tbl>
    <w:p w:rsidR="00A905A5" w:rsidRDefault="00A905A5" w:rsidP="00A905A5"/>
    <w:p w:rsidR="0038162A" w:rsidRPr="00AB5F0B" w:rsidRDefault="0038162A" w:rsidP="0038162A"/>
    <w:p w:rsidR="00A905A5" w:rsidRDefault="00242D66" w:rsidP="00A905A5">
      <w:pPr>
        <w:pStyle w:val="Heading1"/>
      </w:pPr>
      <w:bookmarkStart w:id="6" w:name="_Toc486095629"/>
      <w:r>
        <w:t>Install</w:t>
      </w:r>
      <w:r w:rsidR="00A905A5">
        <w:t xml:space="preserve"> Changes</w:t>
      </w:r>
      <w:bookmarkEnd w:id="6"/>
    </w:p>
    <w:tbl>
      <w:tblPr>
        <w:tblStyle w:val="TableGrid"/>
        <w:tblW w:w="0" w:type="auto"/>
        <w:tblLook w:val="04A0"/>
      </w:tblPr>
      <w:tblGrid>
        <w:gridCol w:w="1070"/>
        <w:gridCol w:w="5996"/>
        <w:gridCol w:w="1790"/>
      </w:tblGrid>
      <w:tr w:rsidR="00A905A5" w:rsidRPr="001A7C6B" w:rsidTr="001017B4">
        <w:tc>
          <w:tcPr>
            <w:tcW w:w="1070" w:type="dxa"/>
          </w:tcPr>
          <w:p w:rsidR="00A905A5" w:rsidRPr="001A7C6B" w:rsidRDefault="00A905A5" w:rsidP="001017B4">
            <w:pPr>
              <w:rPr>
                <w:b/>
              </w:rPr>
            </w:pPr>
            <w:r w:rsidRPr="001A7C6B">
              <w:rPr>
                <w:b/>
              </w:rPr>
              <w:t>Number</w:t>
            </w:r>
          </w:p>
        </w:tc>
        <w:tc>
          <w:tcPr>
            <w:tcW w:w="5996" w:type="dxa"/>
          </w:tcPr>
          <w:p w:rsidR="00A905A5" w:rsidRPr="001A7C6B" w:rsidRDefault="00A905A5" w:rsidP="001017B4">
            <w:pPr>
              <w:rPr>
                <w:b/>
              </w:rPr>
            </w:pPr>
            <w:r w:rsidRPr="001A7C6B">
              <w:rPr>
                <w:b/>
              </w:rPr>
              <w:t>Details</w:t>
            </w:r>
          </w:p>
        </w:tc>
        <w:tc>
          <w:tcPr>
            <w:tcW w:w="1790" w:type="dxa"/>
          </w:tcPr>
          <w:p w:rsidR="00A905A5" w:rsidRPr="001A7C6B" w:rsidRDefault="00A905A5" w:rsidP="001017B4">
            <w:pPr>
              <w:rPr>
                <w:b/>
              </w:rPr>
            </w:pPr>
            <w:r w:rsidRPr="001A7C6B">
              <w:rPr>
                <w:b/>
              </w:rPr>
              <w:t>Done</w:t>
            </w:r>
          </w:p>
        </w:tc>
      </w:tr>
      <w:tr w:rsidR="00A905A5" w:rsidRPr="00E6231D" w:rsidTr="001017B4">
        <w:tc>
          <w:tcPr>
            <w:tcW w:w="1070" w:type="dxa"/>
          </w:tcPr>
          <w:p w:rsidR="00A905A5" w:rsidRPr="00E6231D" w:rsidRDefault="00A905A5" w:rsidP="001017B4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996" w:type="dxa"/>
          </w:tcPr>
          <w:p w:rsidR="00A905A5" w:rsidRPr="00E6231D" w:rsidRDefault="00242D66" w:rsidP="00242D66">
            <w:r w:rsidRPr="00E6231D">
              <w:t>INSTALL</w:t>
            </w:r>
          </w:p>
        </w:tc>
        <w:tc>
          <w:tcPr>
            <w:tcW w:w="1790" w:type="dxa"/>
          </w:tcPr>
          <w:p w:rsidR="00A905A5" w:rsidRPr="00E6231D" w:rsidRDefault="00A905A5" w:rsidP="001017B4"/>
        </w:tc>
      </w:tr>
      <w:tr w:rsidR="00242D66" w:rsidRPr="00E6231D" w:rsidTr="001017B4">
        <w:tc>
          <w:tcPr>
            <w:tcW w:w="1070" w:type="dxa"/>
          </w:tcPr>
          <w:p w:rsidR="00242D66" w:rsidRPr="00E6231D" w:rsidRDefault="00242D66" w:rsidP="00242D66">
            <w:pPr>
              <w:pStyle w:val="ListParagraph"/>
              <w:numPr>
                <w:ilvl w:val="1"/>
                <w:numId w:val="14"/>
              </w:numPr>
            </w:pPr>
          </w:p>
        </w:tc>
        <w:tc>
          <w:tcPr>
            <w:tcW w:w="5996" w:type="dxa"/>
          </w:tcPr>
          <w:p w:rsidR="00242D66" w:rsidRPr="00E6231D" w:rsidRDefault="00D277CF" w:rsidP="00AD6AE9">
            <w:r>
              <w:t>Should alert the user that .Net Framework is required (If not installed)</w:t>
            </w:r>
          </w:p>
        </w:tc>
        <w:tc>
          <w:tcPr>
            <w:tcW w:w="1790" w:type="dxa"/>
          </w:tcPr>
          <w:p w:rsidR="00242D66" w:rsidRPr="00E6231D" w:rsidRDefault="00242D66" w:rsidP="001017B4"/>
        </w:tc>
      </w:tr>
      <w:tr w:rsidR="00A905A5" w:rsidRPr="00E6231D" w:rsidTr="001017B4">
        <w:tc>
          <w:tcPr>
            <w:tcW w:w="1070" w:type="dxa"/>
          </w:tcPr>
          <w:p w:rsidR="00A905A5" w:rsidRPr="00E6231D" w:rsidRDefault="00A905A5" w:rsidP="00242D66">
            <w:pPr>
              <w:pStyle w:val="ListParagraph"/>
              <w:numPr>
                <w:ilvl w:val="1"/>
                <w:numId w:val="14"/>
              </w:numPr>
            </w:pPr>
          </w:p>
        </w:tc>
        <w:tc>
          <w:tcPr>
            <w:tcW w:w="5996" w:type="dxa"/>
          </w:tcPr>
          <w:p w:rsidR="00A905A5" w:rsidRPr="00E6231D" w:rsidRDefault="00D277CF" w:rsidP="001017B4">
            <w:r>
              <w:t xml:space="preserve">Should alert the user that the </w:t>
            </w:r>
            <w:proofErr w:type="spellStart"/>
            <w:r>
              <w:t>MySQL</w:t>
            </w:r>
            <w:proofErr w:type="spellEnd"/>
            <w:r>
              <w:t xml:space="preserve"> Connector/ODBC is required, send user to the site</w:t>
            </w:r>
          </w:p>
        </w:tc>
        <w:tc>
          <w:tcPr>
            <w:tcW w:w="1790" w:type="dxa"/>
          </w:tcPr>
          <w:p w:rsidR="00A905A5" w:rsidRPr="00E6231D" w:rsidRDefault="00A905A5" w:rsidP="001017B4"/>
        </w:tc>
      </w:tr>
      <w:tr w:rsidR="00A905A5" w:rsidRPr="00E6231D" w:rsidTr="001017B4">
        <w:tc>
          <w:tcPr>
            <w:tcW w:w="1070" w:type="dxa"/>
          </w:tcPr>
          <w:p w:rsidR="00A905A5" w:rsidRPr="00E6231D" w:rsidRDefault="00A905A5" w:rsidP="001017B4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996" w:type="dxa"/>
          </w:tcPr>
          <w:p w:rsidR="00A905A5" w:rsidRPr="00E6231D" w:rsidRDefault="00242D66" w:rsidP="00242D66">
            <w:r w:rsidRPr="00E6231D">
              <w:t xml:space="preserve">UNINSTALL </w:t>
            </w:r>
          </w:p>
        </w:tc>
        <w:tc>
          <w:tcPr>
            <w:tcW w:w="1790" w:type="dxa"/>
          </w:tcPr>
          <w:p w:rsidR="00A905A5" w:rsidRPr="00E6231D" w:rsidRDefault="00A905A5" w:rsidP="001017B4"/>
        </w:tc>
      </w:tr>
      <w:tr w:rsidR="00A905A5" w:rsidRPr="00E6231D" w:rsidTr="001017B4">
        <w:tc>
          <w:tcPr>
            <w:tcW w:w="1070" w:type="dxa"/>
          </w:tcPr>
          <w:p w:rsidR="00A905A5" w:rsidRPr="00E6231D" w:rsidRDefault="00A905A5" w:rsidP="00242D66">
            <w:pPr>
              <w:pStyle w:val="ListParagraph"/>
              <w:numPr>
                <w:ilvl w:val="1"/>
                <w:numId w:val="14"/>
              </w:numPr>
            </w:pPr>
          </w:p>
        </w:tc>
        <w:tc>
          <w:tcPr>
            <w:tcW w:w="5996" w:type="dxa"/>
          </w:tcPr>
          <w:p w:rsidR="00A905A5" w:rsidRPr="00E6231D" w:rsidRDefault="00276014" w:rsidP="001017B4">
            <w:r>
              <w:t xml:space="preserve">Should alert the user to remove the </w:t>
            </w:r>
            <w:proofErr w:type="spellStart"/>
            <w:r>
              <w:t>MySQL</w:t>
            </w:r>
            <w:proofErr w:type="spellEnd"/>
            <w:r>
              <w:t xml:space="preserve"> Connector/ODBC if required.</w:t>
            </w:r>
          </w:p>
        </w:tc>
        <w:tc>
          <w:tcPr>
            <w:tcW w:w="1790" w:type="dxa"/>
          </w:tcPr>
          <w:p w:rsidR="00A905A5" w:rsidRPr="00E6231D" w:rsidRDefault="00A905A5" w:rsidP="001017B4"/>
        </w:tc>
      </w:tr>
      <w:tr w:rsidR="0097085B" w:rsidRPr="00E6231D" w:rsidTr="001017B4">
        <w:tc>
          <w:tcPr>
            <w:tcW w:w="1070" w:type="dxa"/>
          </w:tcPr>
          <w:p w:rsidR="0097085B" w:rsidRPr="00E6231D" w:rsidRDefault="0097085B" w:rsidP="00AD6AE9">
            <w:pPr>
              <w:pStyle w:val="ListParagraph"/>
              <w:numPr>
                <w:ilvl w:val="1"/>
                <w:numId w:val="14"/>
              </w:numPr>
            </w:pPr>
          </w:p>
        </w:tc>
        <w:tc>
          <w:tcPr>
            <w:tcW w:w="5996" w:type="dxa"/>
          </w:tcPr>
          <w:p w:rsidR="0097085B" w:rsidRPr="00E6231D" w:rsidRDefault="00AD6AE9" w:rsidP="001017B4">
            <w:r>
              <w:t>Should alert the user to remove the .Net Framework, if desired.</w:t>
            </w:r>
          </w:p>
        </w:tc>
        <w:tc>
          <w:tcPr>
            <w:tcW w:w="1790" w:type="dxa"/>
          </w:tcPr>
          <w:p w:rsidR="0097085B" w:rsidRPr="00E6231D" w:rsidRDefault="0097085B" w:rsidP="001017B4"/>
        </w:tc>
      </w:tr>
    </w:tbl>
    <w:p w:rsidR="0038162A" w:rsidRPr="00AB5F0B" w:rsidRDefault="0038162A" w:rsidP="0038162A"/>
    <w:sectPr w:rsidR="0038162A" w:rsidRPr="00AB5F0B" w:rsidSect="00A8483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4D3" w:rsidRDefault="000774D3">
      <w:r>
        <w:separator/>
      </w:r>
    </w:p>
  </w:endnote>
  <w:endnote w:type="continuationSeparator" w:id="0">
    <w:p w:rsidR="000774D3" w:rsidRDefault="000774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EB" w:rsidRPr="00F32A49" w:rsidRDefault="00E630EB" w:rsidP="00F30366">
    <w:pPr>
      <w:pStyle w:val="Footer"/>
      <w:jc w:val="center"/>
      <w:rPr>
        <w:b/>
      </w:rPr>
    </w:pPr>
    <w:r w:rsidRPr="00F32A49">
      <w:rPr>
        <w:b/>
      </w:rPr>
      <w:t>CONFIDENTIAL</w:t>
    </w:r>
  </w:p>
  <w:p w:rsidR="00E630EB" w:rsidRDefault="00E630EB" w:rsidP="005807B4">
    <w:pPr>
      <w:pStyle w:val="Footer"/>
      <w:jc w:val="right"/>
      <w:rPr>
        <w:b/>
      </w:rPr>
    </w:pPr>
    <w:r w:rsidRPr="005807B4">
      <w:rPr>
        <w:b/>
      </w:rPr>
      <w:t xml:space="preserve">Page </w:t>
    </w:r>
    <w:r w:rsidR="00817620" w:rsidRPr="005807B4">
      <w:rPr>
        <w:b/>
      </w:rPr>
      <w:fldChar w:fldCharType="begin"/>
    </w:r>
    <w:r w:rsidRPr="005807B4">
      <w:rPr>
        <w:b/>
      </w:rPr>
      <w:instrText xml:space="preserve"> PAGE </w:instrText>
    </w:r>
    <w:r w:rsidR="00817620" w:rsidRPr="005807B4">
      <w:rPr>
        <w:b/>
      </w:rPr>
      <w:fldChar w:fldCharType="separate"/>
    </w:r>
    <w:r w:rsidR="00AE0C83">
      <w:rPr>
        <w:b/>
        <w:noProof/>
      </w:rPr>
      <w:t>1</w:t>
    </w:r>
    <w:r w:rsidR="00817620" w:rsidRPr="005807B4">
      <w:rPr>
        <w:b/>
      </w:rPr>
      <w:fldChar w:fldCharType="end"/>
    </w:r>
    <w:r w:rsidRPr="005807B4">
      <w:rPr>
        <w:b/>
      </w:rPr>
      <w:t xml:space="preserve"> of </w:t>
    </w:r>
    <w:r w:rsidR="00817620" w:rsidRPr="005807B4">
      <w:rPr>
        <w:b/>
      </w:rPr>
      <w:fldChar w:fldCharType="begin"/>
    </w:r>
    <w:r w:rsidRPr="005807B4">
      <w:rPr>
        <w:b/>
      </w:rPr>
      <w:instrText xml:space="preserve"> NUMPAGES </w:instrText>
    </w:r>
    <w:r w:rsidR="00817620" w:rsidRPr="005807B4">
      <w:rPr>
        <w:b/>
      </w:rPr>
      <w:fldChar w:fldCharType="separate"/>
    </w:r>
    <w:r w:rsidR="00AE0C83">
      <w:rPr>
        <w:b/>
        <w:noProof/>
      </w:rPr>
      <w:t>4</w:t>
    </w:r>
    <w:r w:rsidR="00817620" w:rsidRPr="005807B4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4D3" w:rsidRDefault="000774D3">
      <w:r>
        <w:separator/>
      </w:r>
    </w:p>
  </w:footnote>
  <w:footnote w:type="continuationSeparator" w:id="0">
    <w:p w:rsidR="000774D3" w:rsidRDefault="000774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EB" w:rsidRPr="00F30366" w:rsidRDefault="00E630EB" w:rsidP="00EB272D">
    <w:pPr>
      <w:pStyle w:val="Header"/>
      <w:jc w:val="center"/>
      <w:rPr>
        <w:b/>
      </w:rPr>
    </w:pPr>
    <w:r w:rsidRPr="00F32A49">
      <w:rPr>
        <w:b/>
      </w:rPr>
      <w:t xml:space="preserve">Property of </w:t>
    </w:r>
    <w:r w:rsidR="00515AFA">
      <w:rPr>
        <w:b/>
      </w:rPr>
      <w:t>Anthony Charles Nicholls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F68F2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3188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D0249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7CA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7E63F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6E0F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DA44E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68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D41F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D1A2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D5155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>
    <w:nsid w:val="132B7A58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2B2157E2"/>
    <w:multiLevelType w:val="hybridMultilevel"/>
    <w:tmpl w:val="6BF64F50"/>
    <w:lvl w:ilvl="0" w:tplc="114AC99E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335E5428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>
    <w:nsid w:val="3A156BFB"/>
    <w:multiLevelType w:val="hybridMultilevel"/>
    <w:tmpl w:val="9C3C3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BF6F77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6">
    <w:nsid w:val="56C9229E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>
    <w:nsid w:val="5CC650B1"/>
    <w:multiLevelType w:val="hybridMultilevel"/>
    <w:tmpl w:val="AD6692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4914AE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1"/>
  </w:num>
  <w:num w:numId="15">
    <w:abstractNumId w:val="18"/>
  </w:num>
  <w:num w:numId="16">
    <w:abstractNumId w:val="15"/>
  </w:num>
  <w:num w:numId="17">
    <w:abstractNumId w:val="10"/>
  </w:num>
  <w:num w:numId="18">
    <w:abstractNumId w:val="13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38"/>
    <w:rsid w:val="00026C4C"/>
    <w:rsid w:val="0004051D"/>
    <w:rsid w:val="0004154B"/>
    <w:rsid w:val="00041738"/>
    <w:rsid w:val="000774D3"/>
    <w:rsid w:val="000818CB"/>
    <w:rsid w:val="000E12B5"/>
    <w:rsid w:val="000E6C38"/>
    <w:rsid w:val="00114E49"/>
    <w:rsid w:val="001A3438"/>
    <w:rsid w:val="001A7C6B"/>
    <w:rsid w:val="001B6E6F"/>
    <w:rsid w:val="001D721F"/>
    <w:rsid w:val="00207841"/>
    <w:rsid w:val="00242D66"/>
    <w:rsid w:val="002542FC"/>
    <w:rsid w:val="00262377"/>
    <w:rsid w:val="00276014"/>
    <w:rsid w:val="002A4671"/>
    <w:rsid w:val="002B62B3"/>
    <w:rsid w:val="002D4338"/>
    <w:rsid w:val="002E519F"/>
    <w:rsid w:val="00304B52"/>
    <w:rsid w:val="003226D3"/>
    <w:rsid w:val="00350978"/>
    <w:rsid w:val="00351A90"/>
    <w:rsid w:val="0038162A"/>
    <w:rsid w:val="003918A3"/>
    <w:rsid w:val="003C5841"/>
    <w:rsid w:val="00434BFF"/>
    <w:rsid w:val="004354DE"/>
    <w:rsid w:val="00443CF8"/>
    <w:rsid w:val="004A025B"/>
    <w:rsid w:val="004A04F1"/>
    <w:rsid w:val="00515AFA"/>
    <w:rsid w:val="00527D0C"/>
    <w:rsid w:val="005807B4"/>
    <w:rsid w:val="005E48B8"/>
    <w:rsid w:val="00601494"/>
    <w:rsid w:val="006605F1"/>
    <w:rsid w:val="006D0E9F"/>
    <w:rsid w:val="006D6F67"/>
    <w:rsid w:val="006E0640"/>
    <w:rsid w:val="007003D5"/>
    <w:rsid w:val="00731928"/>
    <w:rsid w:val="00734CC3"/>
    <w:rsid w:val="007425EF"/>
    <w:rsid w:val="007714B8"/>
    <w:rsid w:val="007810B7"/>
    <w:rsid w:val="007A16BC"/>
    <w:rsid w:val="00807D62"/>
    <w:rsid w:val="00817620"/>
    <w:rsid w:val="00831346"/>
    <w:rsid w:val="00855FC3"/>
    <w:rsid w:val="008D302D"/>
    <w:rsid w:val="008D78D3"/>
    <w:rsid w:val="008E3C4F"/>
    <w:rsid w:val="008E567E"/>
    <w:rsid w:val="008F7B16"/>
    <w:rsid w:val="0097085B"/>
    <w:rsid w:val="00974138"/>
    <w:rsid w:val="0098187E"/>
    <w:rsid w:val="009828BD"/>
    <w:rsid w:val="009C4E76"/>
    <w:rsid w:val="009E44CC"/>
    <w:rsid w:val="00A1698C"/>
    <w:rsid w:val="00A17CC0"/>
    <w:rsid w:val="00A2345F"/>
    <w:rsid w:val="00A43430"/>
    <w:rsid w:val="00A6105D"/>
    <w:rsid w:val="00A84830"/>
    <w:rsid w:val="00A905A5"/>
    <w:rsid w:val="00AB5F0B"/>
    <w:rsid w:val="00AD3ED9"/>
    <w:rsid w:val="00AD6AE9"/>
    <w:rsid w:val="00AE0C83"/>
    <w:rsid w:val="00B0083C"/>
    <w:rsid w:val="00B24BD6"/>
    <w:rsid w:val="00B24FA5"/>
    <w:rsid w:val="00B527B2"/>
    <w:rsid w:val="00B54D65"/>
    <w:rsid w:val="00BD66F6"/>
    <w:rsid w:val="00BE2640"/>
    <w:rsid w:val="00BF4B22"/>
    <w:rsid w:val="00C8539E"/>
    <w:rsid w:val="00CA5AFD"/>
    <w:rsid w:val="00CD72A9"/>
    <w:rsid w:val="00CE4E66"/>
    <w:rsid w:val="00D277CF"/>
    <w:rsid w:val="00D32A7B"/>
    <w:rsid w:val="00D3541D"/>
    <w:rsid w:val="00D40E5C"/>
    <w:rsid w:val="00D43F9A"/>
    <w:rsid w:val="00D45DBF"/>
    <w:rsid w:val="00D5404D"/>
    <w:rsid w:val="00D7737C"/>
    <w:rsid w:val="00DB7EB9"/>
    <w:rsid w:val="00E21886"/>
    <w:rsid w:val="00E40FC2"/>
    <w:rsid w:val="00E6231D"/>
    <w:rsid w:val="00E630EB"/>
    <w:rsid w:val="00E77D00"/>
    <w:rsid w:val="00E9653B"/>
    <w:rsid w:val="00EB272D"/>
    <w:rsid w:val="00F05DB3"/>
    <w:rsid w:val="00F17F23"/>
    <w:rsid w:val="00F26795"/>
    <w:rsid w:val="00F30366"/>
    <w:rsid w:val="00F7064A"/>
    <w:rsid w:val="00F71590"/>
    <w:rsid w:val="00F91CD6"/>
    <w:rsid w:val="00FC01FB"/>
    <w:rsid w:val="00FD1202"/>
    <w:rsid w:val="00FE7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4C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D66F6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BD66F6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BD66F6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BD66F6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Normal"/>
    <w:qFormat/>
    <w:rsid w:val="001B6E6F"/>
    <w:pPr>
      <w:spacing w:before="240" w:after="60"/>
      <w:outlineLvl w:val="4"/>
    </w:pPr>
    <w:rPr>
      <w:rFonts w:ascii="Arial" w:hAnsi="Arial"/>
      <w:b/>
      <w:bCs/>
      <w:iCs/>
      <w:sz w:val="20"/>
      <w:szCs w:val="26"/>
    </w:rPr>
  </w:style>
  <w:style w:type="paragraph" w:styleId="Heading6">
    <w:name w:val="heading 6"/>
    <w:basedOn w:val="Normal"/>
    <w:next w:val="Normal"/>
    <w:qFormat/>
    <w:rsid w:val="00BD66F6"/>
    <w:p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303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036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E5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D40E5C"/>
  </w:style>
  <w:style w:type="paragraph" w:styleId="TOC2">
    <w:name w:val="toc 2"/>
    <w:basedOn w:val="Normal"/>
    <w:next w:val="Normal"/>
    <w:autoRedefine/>
    <w:semiHidden/>
    <w:rsid w:val="00D40E5C"/>
    <w:pPr>
      <w:ind w:left="240"/>
    </w:pPr>
  </w:style>
  <w:style w:type="paragraph" w:styleId="TOC3">
    <w:name w:val="toc 3"/>
    <w:basedOn w:val="Normal"/>
    <w:next w:val="Normal"/>
    <w:autoRedefine/>
    <w:semiHidden/>
    <w:rsid w:val="00D40E5C"/>
    <w:pPr>
      <w:ind w:left="480"/>
    </w:pPr>
  </w:style>
  <w:style w:type="character" w:styleId="Hyperlink">
    <w:name w:val="Hyperlink"/>
    <w:basedOn w:val="DefaultParagraphFont"/>
    <w:uiPriority w:val="99"/>
    <w:rsid w:val="00D40E5C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7425EF"/>
    <w:pPr>
      <w:ind w:left="720"/>
    </w:pPr>
  </w:style>
  <w:style w:type="paragraph" w:styleId="TOC5">
    <w:name w:val="toc 5"/>
    <w:basedOn w:val="Normal"/>
    <w:next w:val="Normal"/>
    <w:autoRedefine/>
    <w:semiHidden/>
    <w:rsid w:val="007425EF"/>
    <w:pPr>
      <w:ind w:left="960"/>
    </w:pPr>
  </w:style>
  <w:style w:type="paragraph" w:styleId="ListParagraph">
    <w:name w:val="List Paragraph"/>
    <w:basedOn w:val="Normal"/>
    <w:uiPriority w:val="34"/>
    <w:qFormat/>
    <w:rsid w:val="001A7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0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OOL\victoriahosting.com\Documents\Templates\SoftwareDesign(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SoftwareDesign().dot</Template>
  <TotalTime>0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Order</vt:lpstr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Order</dc:title>
  <dc:creator>My Account</dc:creator>
  <cp:lastModifiedBy>Anthony Nicholls</cp:lastModifiedBy>
  <cp:revision>2</cp:revision>
  <cp:lastPrinted>2013-01-23T06:56:00Z</cp:lastPrinted>
  <dcterms:created xsi:type="dcterms:W3CDTF">2017-06-24T23:25:00Z</dcterms:created>
  <dcterms:modified xsi:type="dcterms:W3CDTF">2017-06-24T23:25:00Z</dcterms:modified>
</cp:coreProperties>
</file>